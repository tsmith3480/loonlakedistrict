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63F" w:rsidRDefault="000B663F">
      <w:pPr>
        <w:pStyle w:val="Title"/>
      </w:pPr>
      <w:smartTag w:uri="urn:schemas-microsoft-com:office:smarttags" w:element="place">
        <w:smartTag w:uri="urn:schemas-microsoft-com:office:smarttags" w:element="PlaceName">
          <w:r>
            <w:t>LOON</w:t>
          </w:r>
        </w:smartTag>
        <w:r>
          <w:t xml:space="preserve"> </w:t>
        </w:r>
        <w:smartTag w:uri="urn:schemas-microsoft-com:office:smarttags" w:element="PlaceType">
          <w:r>
            <w:t>LAKE</w:t>
          </w:r>
        </w:smartTag>
      </w:smartTag>
      <w:r>
        <w:t xml:space="preserve"> – WESCOTT</w:t>
      </w:r>
    </w:p>
    <w:p w:rsidR="000B663F" w:rsidRDefault="000B663F">
      <w:pPr>
        <w:jc w:val="center"/>
        <w:rPr>
          <w:b/>
          <w:bCs/>
          <w:sz w:val="32"/>
        </w:rPr>
      </w:pPr>
      <w:r>
        <w:rPr>
          <w:noProof/>
        </w:rPr>
        <w:pict>
          <v:shapetype id="_x0000_t202" coordsize="21600,21600" o:spt="202" path="m,l,21600r21600,l21600,xe">
            <v:stroke joinstyle="miter"/>
            <v:path gradientshapeok="t" o:connecttype="rect"/>
          </v:shapetype>
          <v:shape id="_x0000_s1026" type="#_x0000_t202" style="position:absolute;left:0;text-align:left;margin-left:369pt;margin-top:-22pt;width:141.9pt;height:85.3pt;z-index:251658240" filled="f" stroked="f">
            <v:textbox>
              <w:txbxContent>
                <w:p w:rsidR="000B663F" w:rsidRDefault="000B663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78pt" fillcolor="window">
                        <v:imagedata r:id="rId5" o:title=""/>
                      </v:shape>
                    </w:pict>
                  </w:r>
                </w:p>
              </w:txbxContent>
            </v:textbox>
          </v:shape>
        </w:pict>
      </w:r>
      <w:r>
        <w:rPr>
          <w:b/>
          <w:bCs/>
          <w:sz w:val="32"/>
        </w:rPr>
        <w:t>MANAGEMENT DISTRICT</w:t>
      </w:r>
    </w:p>
    <w:p w:rsidR="000B663F" w:rsidRDefault="000B663F">
      <w:pPr>
        <w:jc w:val="center"/>
        <w:rPr>
          <w:b/>
          <w:bCs/>
          <w:sz w:val="32"/>
        </w:rPr>
      </w:pPr>
      <w:r>
        <w:rPr>
          <w:b/>
          <w:bCs/>
          <w:sz w:val="32"/>
        </w:rPr>
        <w:t>Fall 2012 NEWSLETTER</w:t>
      </w:r>
    </w:p>
    <w:p w:rsidR="000B663F" w:rsidRDefault="000B663F">
      <w:pPr>
        <w:jc w:val="center"/>
        <w:rPr>
          <w:b/>
          <w:bCs/>
          <w:sz w:val="28"/>
        </w:rPr>
      </w:pPr>
    </w:p>
    <w:p w:rsidR="000B663F" w:rsidRDefault="000B663F">
      <w:pPr>
        <w:rPr>
          <w:b/>
          <w:bCs/>
        </w:rPr>
      </w:pPr>
    </w:p>
    <w:p w:rsidR="000B663F" w:rsidRDefault="000B663F">
      <w:pPr>
        <w:jc w:val="center"/>
        <w:rPr>
          <w:b/>
          <w:bCs/>
        </w:rPr>
      </w:pPr>
    </w:p>
    <w:p w:rsidR="000B663F" w:rsidRDefault="000B663F">
      <w:pPr>
        <w:pStyle w:val="Heading2"/>
        <w:jc w:val="center"/>
        <w:rPr>
          <w:u w:val="none"/>
        </w:rPr>
      </w:pPr>
      <w:r>
        <w:t xml:space="preserve">Board of Commissioners </w:t>
      </w:r>
      <w:r>
        <w:rPr>
          <w:u w:val="none"/>
        </w:rPr>
        <w:t xml:space="preserve">  (</w:t>
      </w:r>
      <w:hyperlink r:id="rId6" w:history="1">
        <w:r>
          <w:rPr>
            <w:rStyle w:val="Hyperlink"/>
            <w:u w:val="none"/>
          </w:rPr>
          <w:t>loonlakeboard@gmail.com</w:t>
        </w:r>
      </w:hyperlink>
      <w:r>
        <w:rPr>
          <w:u w:val="none"/>
        </w:rPr>
        <w:t>)</w:t>
      </w:r>
    </w:p>
    <w:p w:rsidR="000B663F" w:rsidRDefault="000B663F"/>
    <w:p w:rsidR="000B663F" w:rsidRDefault="000B663F">
      <w:r>
        <w:t>Lloyd Knope, Chairman</w:t>
      </w:r>
      <w:r>
        <w:tab/>
      </w:r>
      <w:smartTag w:uri="urn:schemas-microsoft-com:office:smarttags" w:element="address">
        <w:smartTag w:uri="urn:schemas-microsoft-com:office:smarttags" w:element="Street">
          <w:r>
            <w:t>N7057 Loon Lake Dr.</w:t>
          </w:r>
        </w:smartTag>
        <w:r>
          <w:t xml:space="preserve">, </w:t>
        </w:r>
        <w:smartTag w:uri="urn:schemas-microsoft-com:office:smarttags" w:element="City">
          <w:r>
            <w:t>Shawano</w:t>
          </w:r>
        </w:smartTag>
        <w:r>
          <w:t xml:space="preserve">, </w:t>
        </w:r>
        <w:smartTag w:uri="urn:schemas-microsoft-com:office:smarttags" w:element="State">
          <w:r>
            <w:t>WI</w:t>
          </w:r>
        </w:smartTag>
        <w:r>
          <w:t xml:space="preserve"> </w:t>
        </w:r>
        <w:smartTag w:uri="urn:schemas-microsoft-com:office:smarttags" w:element="PostalCode">
          <w:r>
            <w:t>54166</w:t>
          </w:r>
        </w:smartTag>
      </w:smartTag>
      <w:r>
        <w:tab/>
        <w:t xml:space="preserve"> (715) 745-2469</w:t>
      </w:r>
    </w:p>
    <w:p w:rsidR="000B663F" w:rsidRDefault="000B663F"/>
    <w:p w:rsidR="000B663F" w:rsidRDefault="000B663F">
      <w:r>
        <w:t>Mary Claire Lueck, Secretary</w:t>
      </w:r>
      <w:r>
        <w:tab/>
      </w:r>
      <w:smartTag w:uri="urn:schemas-microsoft-com:office:smarttags" w:element="address">
        <w:smartTag w:uri="urn:schemas-microsoft-com:office:smarttags" w:element="Street">
          <w:r>
            <w:t>N6839 Loon Lake Dr.</w:t>
          </w:r>
        </w:smartTag>
        <w:r>
          <w:t xml:space="preserve">, </w:t>
        </w:r>
        <w:smartTag w:uri="urn:schemas-microsoft-com:office:smarttags" w:element="City">
          <w:r>
            <w:t>Shawano</w:t>
          </w:r>
        </w:smartTag>
        <w:r>
          <w:t xml:space="preserve">, </w:t>
        </w:r>
        <w:smartTag w:uri="urn:schemas-microsoft-com:office:smarttags" w:element="State">
          <w:r>
            <w:t>WI</w:t>
          </w:r>
        </w:smartTag>
        <w:r>
          <w:t xml:space="preserve"> </w:t>
        </w:r>
        <w:smartTag w:uri="urn:schemas-microsoft-com:office:smarttags" w:element="PostalCode">
          <w:r>
            <w:t>54166</w:t>
          </w:r>
        </w:smartTag>
      </w:smartTag>
      <w:r>
        <w:tab/>
        <w:t xml:space="preserve"> (715) 745-6263</w:t>
      </w:r>
    </w:p>
    <w:p w:rsidR="000B663F" w:rsidRDefault="000B663F"/>
    <w:p w:rsidR="000B663F" w:rsidRDefault="000B663F">
      <w:r>
        <w:t>Larry Philbrick, Treasurer</w:t>
      </w:r>
      <w:r>
        <w:tab/>
      </w:r>
      <w:smartTag w:uri="urn:schemas-microsoft-com:office:smarttags" w:element="address">
        <w:smartTag w:uri="urn:schemas-microsoft-com:office:smarttags" w:element="Street">
          <w:r>
            <w:t>N6863 Loon Lake Dr.</w:t>
          </w:r>
        </w:smartTag>
        <w:r>
          <w:t xml:space="preserve">, </w:t>
        </w:r>
        <w:smartTag w:uri="urn:schemas-microsoft-com:office:smarttags" w:element="City">
          <w:r>
            <w:t>Shawano</w:t>
          </w:r>
        </w:smartTag>
        <w:r>
          <w:t xml:space="preserve">, </w:t>
        </w:r>
        <w:smartTag w:uri="urn:schemas-microsoft-com:office:smarttags" w:element="State">
          <w:r>
            <w:t>WI</w:t>
          </w:r>
        </w:smartTag>
        <w:r>
          <w:t xml:space="preserve">  </w:t>
        </w:r>
        <w:smartTag w:uri="urn:schemas-microsoft-com:office:smarttags" w:element="PostalCode">
          <w:r>
            <w:t>54166</w:t>
          </w:r>
        </w:smartTag>
      </w:smartTag>
      <w:r>
        <w:t xml:space="preserve"> (715) 745-6415</w:t>
      </w:r>
    </w:p>
    <w:p w:rsidR="000B663F" w:rsidRDefault="000B663F"/>
    <w:p w:rsidR="000B663F" w:rsidRDefault="000B663F">
      <w:r>
        <w:t>Randy Perra</w:t>
      </w:r>
      <w:r>
        <w:tab/>
      </w:r>
      <w:r>
        <w:tab/>
      </w:r>
      <w:r>
        <w:tab/>
        <w:t xml:space="preserve">510 E. Eagle Terrace, </w:t>
      </w:r>
      <w:smartTag w:uri="urn:schemas-microsoft-com:office:smarttags" w:element="place">
        <w:smartTag w:uri="urn:schemas-microsoft-com:office:smarttags" w:element="City">
          <w:r>
            <w:t>Green Bay</w:t>
          </w:r>
        </w:smartTag>
        <w:r>
          <w:t xml:space="preserve">, </w:t>
        </w:r>
        <w:smartTag w:uri="urn:schemas-microsoft-com:office:smarttags" w:element="State">
          <w:r>
            <w:t>WI</w:t>
          </w:r>
        </w:smartTag>
        <w:r>
          <w:t xml:space="preserve">  </w:t>
        </w:r>
        <w:smartTag w:uri="urn:schemas-microsoft-com:office:smarttags" w:element="PostalCode">
          <w:r>
            <w:t>54313</w:t>
          </w:r>
        </w:smartTag>
      </w:smartTag>
      <w:r>
        <w:t xml:space="preserve"> (920) 429-9880</w:t>
      </w:r>
    </w:p>
    <w:p w:rsidR="000B663F" w:rsidRDefault="000B663F"/>
    <w:p w:rsidR="000B663F" w:rsidRDefault="000B663F">
      <w:r>
        <w:t>Damian Drewek</w:t>
      </w:r>
      <w:r>
        <w:tab/>
      </w:r>
      <w:r>
        <w:tab/>
      </w:r>
      <w:smartTag w:uri="urn:schemas-microsoft-com:office:smarttags" w:element="address">
        <w:smartTag w:uri="urn:schemas-microsoft-com:office:smarttags" w:element="Street">
          <w:r>
            <w:t>985 Elmwood Way</w:t>
          </w:r>
        </w:smartTag>
        <w:r>
          <w:t xml:space="preserve">, </w:t>
        </w:r>
        <w:smartTag w:uri="urn:schemas-microsoft-com:office:smarttags" w:element="City">
          <w:r>
            <w:t>Hubertus</w:t>
          </w:r>
        </w:smartTag>
        <w:r>
          <w:t xml:space="preserve">, </w:t>
        </w:r>
        <w:smartTag w:uri="urn:schemas-microsoft-com:office:smarttags" w:element="State">
          <w:r>
            <w:t>WI</w:t>
          </w:r>
        </w:smartTag>
        <w:r>
          <w:t xml:space="preserve">  </w:t>
        </w:r>
        <w:smartTag w:uri="urn:schemas-microsoft-com:office:smarttags" w:element="PostalCode">
          <w:r>
            <w:t>53033</w:t>
          </w:r>
        </w:smartTag>
      </w:smartTag>
      <w:r>
        <w:tab/>
        <w:t xml:space="preserve"> (262) 628-0256</w:t>
      </w:r>
    </w:p>
    <w:p w:rsidR="000B663F" w:rsidRDefault="000B663F"/>
    <w:p w:rsidR="000B663F" w:rsidRDefault="000B663F">
      <w:r>
        <w:t xml:space="preserve">Mike Schuler, Town of </w:t>
      </w:r>
      <w:smartTag w:uri="urn:schemas-microsoft-com:office:smarttags" w:element="place">
        <w:smartTag w:uri="urn:schemas-microsoft-com:office:smarttags" w:element="City">
          <w:r>
            <w:t>Wescott</w:t>
          </w:r>
        </w:smartTag>
      </w:smartTag>
      <w:r>
        <w:tab/>
      </w:r>
      <w:r>
        <w:tab/>
      </w:r>
      <w:r>
        <w:tab/>
      </w:r>
      <w:r>
        <w:tab/>
      </w:r>
      <w:r>
        <w:tab/>
      </w:r>
      <w:r>
        <w:tab/>
        <w:t xml:space="preserve"> (715) 524-4617</w:t>
      </w:r>
    </w:p>
    <w:p w:rsidR="000B663F" w:rsidRDefault="000B663F"/>
    <w:p w:rsidR="000B663F" w:rsidRDefault="000B663F">
      <w:r>
        <w:t xml:space="preserve">Gene Hoppe, </w:t>
      </w:r>
      <w:smartTag w:uri="urn:schemas-microsoft-com:office:smarttags" w:element="place">
        <w:smartTag w:uri="urn:schemas-microsoft-com:office:smarttags" w:element="PlaceType">
          <w:r>
            <w:t>County</w:t>
          </w:r>
        </w:smartTag>
        <w:r>
          <w:t xml:space="preserve"> </w:t>
        </w:r>
        <w:smartTag w:uri="urn:schemas-microsoft-com:office:smarttags" w:element="PlaceName">
          <w:r>
            <w:t>Rep</w:t>
          </w:r>
        </w:smartTag>
      </w:smartTag>
      <w:r>
        <w:tab/>
      </w:r>
      <w:r>
        <w:tab/>
      </w:r>
      <w:r>
        <w:tab/>
      </w:r>
      <w:r>
        <w:tab/>
      </w:r>
      <w:r>
        <w:tab/>
      </w:r>
      <w:r>
        <w:tab/>
      </w:r>
      <w:r>
        <w:tab/>
        <w:t xml:space="preserve"> (715) 526-9822</w:t>
      </w:r>
    </w:p>
    <w:p w:rsidR="000B663F" w:rsidRDefault="000B663F"/>
    <w:p w:rsidR="000B663F" w:rsidRDefault="000B663F"/>
    <w:p w:rsidR="000B663F" w:rsidRDefault="000B663F">
      <w:pPr>
        <w:jc w:val="center"/>
      </w:pPr>
      <w:r>
        <w:t>*    *    *    *    *    *    *    *    *    *    *    *    *    *    *    *    *</w:t>
      </w:r>
    </w:p>
    <w:p w:rsidR="000B663F" w:rsidRDefault="000B663F"/>
    <w:p w:rsidR="000B663F" w:rsidRDefault="000B663F"/>
    <w:p w:rsidR="000B663F" w:rsidRDefault="000B663F">
      <w:pPr>
        <w:pStyle w:val="Heading2"/>
        <w:jc w:val="center"/>
        <w:rPr>
          <w:b/>
          <w:bCs/>
          <w:u w:val="none"/>
        </w:rPr>
      </w:pPr>
      <w:r>
        <w:rPr>
          <w:b/>
          <w:bCs/>
          <w:u w:val="none"/>
        </w:rPr>
        <w:t xml:space="preserve">Remember our Courtesy Code at </w:t>
      </w:r>
      <w:smartTag w:uri="urn:schemas-microsoft-com:office:smarttags" w:element="place">
        <w:smartTag w:uri="urn:schemas-microsoft-com:office:smarttags" w:element="PlaceName">
          <w:r>
            <w:rPr>
              <w:b/>
              <w:bCs/>
              <w:u w:val="none"/>
            </w:rPr>
            <w:t>Loon</w:t>
          </w:r>
        </w:smartTag>
        <w:r>
          <w:rPr>
            <w:b/>
            <w:bCs/>
            <w:u w:val="none"/>
          </w:rPr>
          <w:t xml:space="preserve"> </w:t>
        </w:r>
        <w:smartTag w:uri="urn:schemas-microsoft-com:office:smarttags" w:element="PlaceType">
          <w:r>
            <w:rPr>
              <w:b/>
              <w:bCs/>
              <w:u w:val="none"/>
            </w:rPr>
            <w:t>Lake</w:t>
          </w:r>
        </w:smartTag>
      </w:smartTag>
    </w:p>
    <w:p w:rsidR="000B663F" w:rsidRDefault="000B663F">
      <w:pPr>
        <w:jc w:val="center"/>
        <w:rPr>
          <w:b/>
          <w:bCs/>
        </w:rPr>
      </w:pPr>
    </w:p>
    <w:p w:rsidR="000B663F" w:rsidRDefault="000B663F">
      <w:pPr>
        <w:numPr>
          <w:ilvl w:val="0"/>
          <w:numId w:val="1"/>
        </w:numPr>
        <w:rPr>
          <w:b/>
          <w:bCs/>
        </w:rPr>
      </w:pPr>
      <w:r>
        <w:rPr>
          <w:b/>
          <w:bCs/>
        </w:rPr>
        <w:t>Encourage personal watercraft to stay out 300 feet from shore.</w:t>
      </w:r>
    </w:p>
    <w:p w:rsidR="000B663F" w:rsidRDefault="000B663F">
      <w:pPr>
        <w:numPr>
          <w:ilvl w:val="0"/>
          <w:numId w:val="1"/>
        </w:numPr>
        <w:rPr>
          <w:b/>
          <w:bCs/>
        </w:rPr>
      </w:pPr>
      <w:r>
        <w:rPr>
          <w:b/>
          <w:bCs/>
        </w:rPr>
        <w:t>Observe state laws to stay 100 feet from docks and boats.</w:t>
      </w:r>
    </w:p>
    <w:p w:rsidR="000B663F" w:rsidRDefault="000B663F">
      <w:pPr>
        <w:numPr>
          <w:ilvl w:val="0"/>
          <w:numId w:val="1"/>
        </w:numPr>
        <w:rPr>
          <w:b/>
          <w:bCs/>
        </w:rPr>
      </w:pPr>
      <w:r>
        <w:rPr>
          <w:b/>
          <w:bCs/>
        </w:rPr>
        <w:t>End personal fireworks by 10:30 P.M.</w:t>
      </w:r>
    </w:p>
    <w:p w:rsidR="000B663F" w:rsidRDefault="000B663F">
      <w:pPr>
        <w:numPr>
          <w:ilvl w:val="1"/>
          <w:numId w:val="1"/>
        </w:numPr>
        <w:rPr>
          <w:b/>
          <w:bCs/>
        </w:rPr>
      </w:pPr>
      <w:r>
        <w:rPr>
          <w:b/>
          <w:bCs/>
          <w:u w:val="single"/>
        </w:rPr>
        <w:t xml:space="preserve">THE LAW – Fireworks in </w:t>
      </w:r>
      <w:smartTag w:uri="urn:schemas-microsoft-com:office:smarttags" w:element="place">
        <w:smartTag w:uri="urn:schemas-microsoft-com:office:smarttags" w:element="State">
          <w:r>
            <w:rPr>
              <w:b/>
              <w:bCs/>
              <w:u w:val="single"/>
            </w:rPr>
            <w:t>Wisconsin</w:t>
          </w:r>
        </w:smartTag>
      </w:smartTag>
      <w:r>
        <w:rPr>
          <w:b/>
          <w:bCs/>
        </w:rPr>
        <w:t>:  Fireworks that stay put and just smoke or fizzle are OK.  This includes sparklers, stationary cones and fountains, snakes, smoke bombs, caps, noisemakers or confetti poppers with less than a quarter grain of explosive mixture.</w:t>
      </w:r>
    </w:p>
    <w:p w:rsidR="000B663F" w:rsidRDefault="000B663F">
      <w:pPr>
        <w:rPr>
          <w:b/>
          <w:bCs/>
        </w:rPr>
      </w:pPr>
    </w:p>
    <w:p w:rsidR="000B663F" w:rsidRDefault="000B663F">
      <w:pPr>
        <w:numPr>
          <w:ilvl w:val="1"/>
          <w:numId w:val="1"/>
        </w:numPr>
        <w:rPr>
          <w:b/>
          <w:bCs/>
        </w:rPr>
      </w:pPr>
      <w:r>
        <w:rPr>
          <w:b/>
          <w:bCs/>
          <w:u w:val="single"/>
        </w:rPr>
        <w:t>Fireworks that require permits</w:t>
      </w:r>
      <w:r>
        <w:rPr>
          <w:b/>
          <w:bCs/>
        </w:rPr>
        <w:t>:  Anything that explodes or leaves the ground – from Roman candles, firecrackers, and bottle rockets, to streaming, booming fireworks displays.  Permits must be issued by municipalities to groups.  Fireworks vendors cannot issue them, and individuals cannot receive them.</w:t>
      </w:r>
    </w:p>
    <w:p w:rsidR="000B663F" w:rsidRDefault="000B663F">
      <w:pPr>
        <w:rPr>
          <w:b/>
          <w:bCs/>
        </w:rPr>
      </w:pPr>
    </w:p>
    <w:p w:rsidR="000B663F" w:rsidRDefault="000B663F">
      <w:pPr>
        <w:numPr>
          <w:ilvl w:val="0"/>
          <w:numId w:val="1"/>
        </w:numPr>
        <w:rPr>
          <w:b/>
          <w:bCs/>
        </w:rPr>
      </w:pPr>
      <w:r>
        <w:rPr>
          <w:b/>
          <w:bCs/>
        </w:rPr>
        <w:t>Use phosphorous-free fertilizer on lawns.</w:t>
      </w:r>
    </w:p>
    <w:p w:rsidR="000B663F" w:rsidRDefault="000B663F">
      <w:pPr>
        <w:numPr>
          <w:ilvl w:val="0"/>
          <w:numId w:val="1"/>
        </w:numPr>
        <w:rPr>
          <w:b/>
          <w:bCs/>
        </w:rPr>
      </w:pPr>
      <w:r>
        <w:rPr>
          <w:b/>
          <w:bCs/>
          <w:u w:val="single"/>
        </w:rPr>
        <w:t>Observe Ordinance 54</w:t>
      </w:r>
      <w:r>
        <w:rPr>
          <w:b/>
          <w:bCs/>
        </w:rPr>
        <w:t>:  NO WAKE BEFORE 9:00 AM AND AFTER 5:00 PM.</w:t>
      </w:r>
    </w:p>
    <w:p w:rsidR="000B663F" w:rsidRDefault="000B663F">
      <w:pPr>
        <w:rPr>
          <w:b/>
          <w:bCs/>
        </w:rPr>
      </w:pPr>
    </w:p>
    <w:p w:rsidR="000B663F" w:rsidRDefault="000B663F">
      <w:pPr>
        <w:pStyle w:val="Heading3"/>
      </w:pPr>
      <w:r>
        <w:t>NOTICE</w:t>
      </w:r>
    </w:p>
    <w:p w:rsidR="000B663F" w:rsidRDefault="000B663F">
      <w:pPr>
        <w:jc w:val="center"/>
        <w:rPr>
          <w:b/>
          <w:bCs/>
          <w:sz w:val="32"/>
        </w:rPr>
      </w:pPr>
    </w:p>
    <w:p w:rsidR="000B663F" w:rsidRDefault="000B663F">
      <w:pPr>
        <w:jc w:val="center"/>
        <w:rPr>
          <w:b/>
          <w:bCs/>
          <w:sz w:val="32"/>
        </w:rPr>
      </w:pPr>
      <w:r>
        <w:rPr>
          <w:b/>
          <w:bCs/>
          <w:sz w:val="32"/>
        </w:rPr>
        <w:t xml:space="preserve">LOON </w:t>
      </w:r>
      <w:smartTag w:uri="urn:schemas-microsoft-com:office:smarttags" w:element="place">
        <w:r>
          <w:rPr>
            <w:b/>
            <w:bCs/>
            <w:sz w:val="32"/>
          </w:rPr>
          <w:t>LAKE</w:t>
        </w:r>
      </w:smartTag>
      <w:r>
        <w:rPr>
          <w:b/>
          <w:bCs/>
          <w:sz w:val="32"/>
        </w:rPr>
        <w:t xml:space="preserve"> MANAGEMENT DISTRICT MEETING</w:t>
      </w:r>
    </w:p>
    <w:p w:rsidR="000B663F" w:rsidRDefault="000B663F">
      <w:pPr>
        <w:jc w:val="center"/>
        <w:rPr>
          <w:b/>
          <w:bCs/>
          <w:sz w:val="32"/>
        </w:rPr>
      </w:pPr>
      <w:r>
        <w:rPr>
          <w:b/>
          <w:bCs/>
          <w:sz w:val="32"/>
        </w:rPr>
        <w:t xml:space="preserve">AT </w:t>
      </w:r>
      <w:smartTag w:uri="urn:schemas-microsoft-com:office:smarttags" w:element="place">
        <w:smartTag w:uri="urn:schemas-microsoft-com:office:smarttags" w:element="PlaceType">
          <w:r>
            <w:rPr>
              <w:b/>
              <w:bCs/>
              <w:sz w:val="32"/>
            </w:rPr>
            <w:t>CAMP</w:t>
          </w:r>
        </w:smartTag>
        <w:r>
          <w:rPr>
            <w:b/>
            <w:bCs/>
            <w:sz w:val="32"/>
          </w:rPr>
          <w:t xml:space="preserve"> </w:t>
        </w:r>
        <w:smartTag w:uri="urn:schemas-microsoft-com:office:smarttags" w:element="PlaceName">
          <w:r>
            <w:rPr>
              <w:b/>
              <w:bCs/>
              <w:sz w:val="32"/>
            </w:rPr>
            <w:t>TEKAWITHA</w:t>
          </w:r>
        </w:smartTag>
      </w:smartTag>
    </w:p>
    <w:p w:rsidR="000B663F" w:rsidRDefault="000B663F">
      <w:pPr>
        <w:jc w:val="center"/>
        <w:rPr>
          <w:b/>
          <w:bCs/>
          <w:sz w:val="32"/>
        </w:rPr>
      </w:pPr>
      <w:r>
        <w:rPr>
          <w:b/>
          <w:bCs/>
          <w:sz w:val="32"/>
        </w:rPr>
        <w:t>SATURDAY, SEPTEMBER 1, 2012 AT 9:00 AM</w:t>
      </w:r>
    </w:p>
    <w:p w:rsidR="000B663F" w:rsidRDefault="000B663F">
      <w:pPr>
        <w:jc w:val="center"/>
        <w:rPr>
          <w:b/>
          <w:bCs/>
          <w:sz w:val="32"/>
        </w:rPr>
      </w:pPr>
    </w:p>
    <w:p w:rsidR="000B663F" w:rsidRDefault="000B663F">
      <w:pPr>
        <w:jc w:val="center"/>
        <w:rPr>
          <w:b/>
          <w:bCs/>
          <w:sz w:val="32"/>
        </w:rPr>
      </w:pPr>
      <w:r>
        <w:rPr>
          <w:b/>
          <w:bCs/>
          <w:sz w:val="32"/>
        </w:rPr>
        <w:t>AGENDA</w:t>
      </w:r>
    </w:p>
    <w:p w:rsidR="000B663F" w:rsidRDefault="000B663F">
      <w:pPr>
        <w:jc w:val="center"/>
        <w:rPr>
          <w:b/>
          <w:bCs/>
          <w:sz w:val="32"/>
        </w:rPr>
      </w:pPr>
    </w:p>
    <w:p w:rsidR="000B663F" w:rsidRDefault="000B663F">
      <w:r>
        <w:tab/>
      </w:r>
      <w:r>
        <w:tab/>
      </w:r>
      <w:r>
        <w:tab/>
        <w:t>Minutes from Spring Meeting</w:t>
      </w:r>
    </w:p>
    <w:p w:rsidR="000B663F" w:rsidRDefault="000B663F">
      <w:r>
        <w:tab/>
      </w:r>
      <w:r>
        <w:tab/>
      </w:r>
      <w:r>
        <w:tab/>
        <w:t>Financial Report</w:t>
      </w:r>
    </w:p>
    <w:p w:rsidR="000B663F" w:rsidRDefault="000B663F">
      <w:r>
        <w:tab/>
      </w:r>
      <w:r>
        <w:tab/>
      </w:r>
      <w:r>
        <w:tab/>
        <w:t>Budget for 2013</w:t>
      </w:r>
    </w:p>
    <w:p w:rsidR="000B663F" w:rsidRDefault="000B663F">
      <w:r>
        <w:tab/>
      </w:r>
      <w:r>
        <w:tab/>
      </w:r>
      <w:r>
        <w:tab/>
        <w:t>Assessment</w:t>
      </w:r>
    </w:p>
    <w:p w:rsidR="000B663F" w:rsidRDefault="000B663F">
      <w:r>
        <w:tab/>
      </w:r>
      <w:r>
        <w:tab/>
      </w:r>
      <w:r>
        <w:tab/>
        <w:t>Weed Report</w:t>
      </w:r>
    </w:p>
    <w:p w:rsidR="000B663F" w:rsidRDefault="000B663F">
      <w:r>
        <w:tab/>
      </w:r>
      <w:r>
        <w:tab/>
      </w:r>
      <w:r>
        <w:tab/>
      </w:r>
      <w:smartTag w:uri="urn:schemas-microsoft-com:office:smarttags" w:element="place">
        <w:r>
          <w:t>Lake</w:t>
        </w:r>
      </w:smartTag>
      <w:r>
        <w:t xml:space="preserve"> Monitoring</w:t>
      </w:r>
    </w:p>
    <w:p w:rsidR="000B663F" w:rsidRDefault="000B663F">
      <w:r>
        <w:tab/>
      </w:r>
      <w:r>
        <w:tab/>
      </w:r>
      <w:r>
        <w:tab/>
        <w:t>Clean Boats, Clean Waters</w:t>
      </w:r>
      <w:r>
        <w:tab/>
      </w:r>
      <w:r>
        <w:tab/>
      </w:r>
      <w:r>
        <w:tab/>
      </w:r>
    </w:p>
    <w:p w:rsidR="000B663F" w:rsidRDefault="000B663F" w:rsidP="00C56226">
      <w:pPr>
        <w:ind w:left="1440" w:firstLine="720"/>
      </w:pPr>
      <w:r>
        <w:t>New Business</w:t>
      </w:r>
    </w:p>
    <w:p w:rsidR="000B663F" w:rsidRDefault="000B663F">
      <w:r>
        <w:tab/>
      </w:r>
      <w:r>
        <w:tab/>
      </w:r>
      <w:r>
        <w:tab/>
        <w:t>Adjournment</w:t>
      </w:r>
    </w:p>
    <w:p w:rsidR="000B663F" w:rsidRDefault="000B663F"/>
    <w:p w:rsidR="000B663F" w:rsidRDefault="000B663F"/>
    <w:p w:rsidR="000B663F" w:rsidRDefault="000B663F">
      <w:pPr>
        <w:pStyle w:val="Heading4"/>
      </w:pPr>
    </w:p>
    <w:p w:rsidR="000B663F" w:rsidRDefault="000B663F">
      <w:pPr>
        <w:pStyle w:val="Heading4"/>
        <w:rPr>
          <w:u w:val="single"/>
        </w:rPr>
      </w:pPr>
    </w:p>
    <w:p w:rsidR="000B663F" w:rsidRDefault="000B663F">
      <w:pPr>
        <w:pStyle w:val="Heading4"/>
        <w:rPr>
          <w:u w:val="single"/>
        </w:rPr>
      </w:pPr>
    </w:p>
    <w:p w:rsidR="000B663F" w:rsidRPr="00C56226" w:rsidRDefault="000B663F">
      <w:pPr>
        <w:pStyle w:val="Heading4"/>
        <w:rPr>
          <w:u w:val="single"/>
        </w:rPr>
      </w:pPr>
      <w:r w:rsidRPr="00C56226">
        <w:rPr>
          <w:u w:val="single"/>
        </w:rPr>
        <w:t>Boat Landing Monitoring</w:t>
      </w:r>
    </w:p>
    <w:p w:rsidR="000B663F" w:rsidRDefault="000B663F" w:rsidP="00C56226">
      <w:r>
        <w:t xml:space="preserve">This is a reminder to turn in your 2012 boat landing monitoring forms at this meeting.  We need to summarize our monitoring activity for the summer and report to the DNR.  If you need a form and instructions please go to our lake website: </w:t>
      </w:r>
      <w:r>
        <w:rPr>
          <w:i/>
        </w:rPr>
        <w:t xml:space="preserve">loonlakedistrict.org </w:t>
      </w:r>
      <w:r>
        <w:t>and click on the “volunteer to monitor boaters” link.</w:t>
      </w:r>
    </w:p>
    <w:p w:rsidR="000B663F" w:rsidRDefault="000B663F" w:rsidP="00C56226"/>
    <w:p w:rsidR="000B663F" w:rsidRDefault="000B663F">
      <w:pPr>
        <w:pStyle w:val="Heading4"/>
      </w:pPr>
    </w:p>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rsidP="00CB086D">
      <w:r>
        <w:br w:type="page"/>
        <w:t>Subject:  Biannual Meeting of Loon Lake Management District</w:t>
      </w:r>
    </w:p>
    <w:p w:rsidR="000B663F" w:rsidRDefault="000B663F" w:rsidP="00CB086D">
      <w:r>
        <w:t>Date:  Saturday, May 26, 2012</w:t>
      </w:r>
    </w:p>
    <w:p w:rsidR="000B663F" w:rsidRDefault="000B663F" w:rsidP="00CB086D">
      <w:r>
        <w:t>Time: 9:00 am</w:t>
      </w:r>
    </w:p>
    <w:p w:rsidR="000B663F" w:rsidRDefault="000B663F" w:rsidP="00CB086D">
      <w:r>
        <w:t xml:space="preserve">Place:  </w:t>
      </w:r>
      <w:smartTag w:uri="urn:schemas-microsoft-com:office:smarttags" w:element="place">
        <w:smartTag w:uri="urn:schemas-microsoft-com:office:smarttags" w:element="PlaceType">
          <w:r>
            <w:t>Camp</w:t>
          </w:r>
        </w:smartTag>
        <w:r>
          <w:t xml:space="preserve"> </w:t>
        </w:r>
        <w:smartTag w:uri="urn:schemas-microsoft-com:office:smarttags" w:element="PlaceName">
          <w:r>
            <w:t>Tekawitha</w:t>
          </w:r>
        </w:smartTag>
      </w:smartTag>
    </w:p>
    <w:p w:rsidR="000B663F" w:rsidRDefault="000B663F" w:rsidP="00CB086D"/>
    <w:p w:rsidR="000B663F" w:rsidRDefault="000B663F" w:rsidP="00CB086D">
      <w:r>
        <w:t>Entire Board present.</w:t>
      </w:r>
    </w:p>
    <w:p w:rsidR="000B663F" w:rsidRDefault="000B663F" w:rsidP="00CB086D"/>
    <w:p w:rsidR="000B663F" w:rsidRDefault="000B663F" w:rsidP="00CB086D">
      <w:r>
        <w:t>Chairman Lloyd Knope called the meeting to order at 9:00 am.</w:t>
      </w:r>
    </w:p>
    <w:p w:rsidR="000B663F" w:rsidRDefault="000B663F" w:rsidP="00CB086D"/>
    <w:p w:rsidR="000B663F" w:rsidRDefault="000B663F" w:rsidP="00CB086D">
      <w:r>
        <w:t>Lloyd asked for a motion to approve the minutes of the September 3, 2011 meeting.  Dave Nusbaum so moved, seconded by Cliff Siebers.  Motion carried.</w:t>
      </w:r>
    </w:p>
    <w:p w:rsidR="000B663F" w:rsidRDefault="000B663F" w:rsidP="00CB086D"/>
    <w:p w:rsidR="000B663F" w:rsidRDefault="000B663F" w:rsidP="00CB086D">
      <w:r>
        <w:t>Larry Philbrick gave the financial report.  We had a total income of $53,941.63, with expenses of $48,113.07.  We currently have $5,828.56 in the checking account and total assets of $92,899.96.  Warren Dietz moved that the financial report be approved, Glenn Maas seconded.  Motion carried.</w:t>
      </w:r>
    </w:p>
    <w:p w:rsidR="000B663F" w:rsidRDefault="000B663F" w:rsidP="00CB086D"/>
    <w:p w:rsidR="000B663F" w:rsidRDefault="000B663F" w:rsidP="00CB086D">
      <w:r>
        <w:t>Larry reported that the books had been audited by Todd &amp; Evie Nielsen.  They indicated that the books are in order.  Cliff Siebers made a motion to accept the audit report, Don Settergren seconded.  Motion carried.</w:t>
      </w:r>
    </w:p>
    <w:p w:rsidR="000B663F" w:rsidRDefault="000B663F" w:rsidP="00CB086D"/>
    <w:p w:rsidR="000B663F" w:rsidRDefault="000B663F" w:rsidP="00CB086D">
      <w:r>
        <w:t>Byron Wendt reported on Clean Boats – Clean Waters.  Byron indicated that we will have a different approach to monitoring this year.  Anyone can monitor at their convenience – either on weekends or during the week.  He will pass out a sheet where each person can check either yes or no if they are willing to participate.  If interested in helping, please take an information packet.</w:t>
      </w:r>
    </w:p>
    <w:p w:rsidR="000B663F" w:rsidRDefault="000B663F" w:rsidP="00CB086D"/>
    <w:p w:rsidR="000B663F" w:rsidRDefault="000B663F" w:rsidP="00CB086D">
      <w:r>
        <w:t>Lloyd Knope reported on weed treatment.  Marine Biochemist did a lake survey on April 10</w:t>
      </w:r>
      <w:r>
        <w:rPr>
          <w:vertAlign w:val="superscript"/>
        </w:rPr>
        <w:t>th</w:t>
      </w:r>
      <w:r>
        <w:t xml:space="preserve"> and then treated on April 17</w:t>
      </w:r>
      <w:r>
        <w:rPr>
          <w:vertAlign w:val="superscript"/>
        </w:rPr>
        <w:t>th</w:t>
      </w:r>
      <w:r>
        <w:t>.  The results have been good so far.</w:t>
      </w:r>
    </w:p>
    <w:p w:rsidR="000B663F" w:rsidRDefault="000B663F" w:rsidP="00CB086D"/>
    <w:p w:rsidR="000B663F" w:rsidRDefault="000B663F" w:rsidP="00CB086D">
      <w:r>
        <w:t xml:space="preserve">Under new business, Lloyd indicated he had received a letter from the DNR regarding docks.  This letter stated that if your dock existed prior to April of this year, it is grandfathered in and no changes are necessary. </w:t>
      </w:r>
    </w:p>
    <w:p w:rsidR="000B663F" w:rsidRDefault="000B663F" w:rsidP="00CB086D"/>
    <w:p w:rsidR="000B663F" w:rsidRDefault="000B663F" w:rsidP="00CB086D">
      <w:r>
        <w:t>Lloyd reported that eagles and eaglets are nesting as well as osprey on the island.  Beaver have been cutting trees on the island.  Lloyd has contacted a trapper to take care of the beaver so that we don’t lose any more trees on the island.  Loons have been spotted on the lake as well as white swan.</w:t>
      </w:r>
    </w:p>
    <w:p w:rsidR="000B663F" w:rsidRDefault="000B663F" w:rsidP="00CB086D"/>
    <w:p w:rsidR="000B663F" w:rsidRDefault="000B663F" w:rsidP="00CB086D">
      <w:r>
        <w:t>Everyone is encouraged to give their e-mail address to Mary Claire Lueck so that the Newsletters and other notifications can be sent electronically.</w:t>
      </w:r>
    </w:p>
    <w:p w:rsidR="000B663F" w:rsidRDefault="000B663F" w:rsidP="00CB086D"/>
    <w:p w:rsidR="000B663F" w:rsidRDefault="000B663F" w:rsidP="00CB086D">
      <w:r>
        <w:t>Gene Hoppe mentioned that if anyone has any problems, they should contact him at the number included in the Newsletter.  He also indicated that with the new Wescott town zoning plan, we should be able to get permits much faster.</w:t>
      </w:r>
    </w:p>
    <w:p w:rsidR="000B663F" w:rsidRDefault="000B663F" w:rsidP="00CB086D"/>
    <w:p w:rsidR="000B663F" w:rsidRDefault="000B663F" w:rsidP="00CB086D">
      <w:r>
        <w:t xml:space="preserve">Larry Philbrick and Bobbi Sager are up for election this year.  Larry has agreed to serve another term, but Bobbi has decided to not serve another term.  Mary Claire Lueck has agreed to become a member of the board if elected.  Lloyd asked if there were any other nominations from the floor.  Being none, Byron Wendt made a motion that the nominations be closed.  Lisa Winter-Cebula seconded.  Motion carried.  Todd Nielsen moved that Mary Claire Lueck be elected to the board.  Dave Nusbaum seconded.  Motion carried.  </w:t>
      </w:r>
    </w:p>
    <w:p w:rsidR="000B663F" w:rsidRDefault="000B663F" w:rsidP="00CB086D"/>
    <w:p w:rsidR="000B663F" w:rsidRDefault="000B663F" w:rsidP="00CB086D">
      <w:r>
        <w:t>Jim Sperka made a motion to adjourn. Dave Nusbaum seconded.  Motion carried.</w:t>
      </w:r>
    </w:p>
    <w:p w:rsidR="000B663F" w:rsidRDefault="000B663F" w:rsidP="00CB086D"/>
    <w:p w:rsidR="000B663F" w:rsidRDefault="000B663F" w:rsidP="00CB086D">
      <w:r>
        <w:t xml:space="preserve">Following adjournment, Mike Schuler and Jon Motquin showed up. </w:t>
      </w:r>
    </w:p>
    <w:p w:rsidR="000B663F" w:rsidRDefault="000B663F" w:rsidP="00CB086D"/>
    <w:p w:rsidR="000B663F" w:rsidRDefault="000B663F" w:rsidP="00CB086D">
      <w:r>
        <w:t xml:space="preserve">Mike reported that he had pamphlet for burning permits available and that there is an 800 number to call for a burning permit.  He also reported that in early fall the boat landing will be blacktopped.  He is also checking into the cost of ramps to be put in the water at the landing.  Next year </w:t>
      </w:r>
      <w:smartTag w:uri="urn:schemas-microsoft-com:office:smarttags" w:element="address">
        <w:smartTag w:uri="urn:schemas-microsoft-com:office:smarttags" w:element="Street">
          <w:r>
            <w:t>Curt Black Road</w:t>
          </w:r>
        </w:smartTag>
      </w:smartTag>
      <w:r>
        <w:t xml:space="preserve"> will be completely redone with a bike trail along one side.</w:t>
      </w:r>
    </w:p>
    <w:p w:rsidR="000B663F" w:rsidRDefault="000B663F" w:rsidP="00CB086D"/>
    <w:p w:rsidR="000B663F" w:rsidRDefault="000B663F" w:rsidP="00CB086D">
      <w:r>
        <w:t xml:space="preserve">Jon Motquin introduced himself as the AIS coordinator for </w:t>
      </w:r>
      <w:smartTag w:uri="urn:schemas-microsoft-com:office:smarttags" w:element="place">
        <w:smartTag w:uri="urn:schemas-microsoft-com:office:smarttags" w:element="PlaceName">
          <w:r>
            <w:t>Shawano</w:t>
          </w:r>
        </w:smartTag>
        <w:r>
          <w:t xml:space="preserve"> </w:t>
        </w:r>
        <w:smartTag w:uri="urn:schemas-microsoft-com:office:smarttags" w:element="PlaceType">
          <w:r>
            <w:t>County</w:t>
          </w:r>
        </w:smartTag>
      </w:smartTag>
      <w:r>
        <w:t xml:space="preserve">.  He indicated that he is working with 6 lake associations in the county, four of which are actively treating for invasive species.  He will be doing some snorkeling surveys on </w:t>
      </w:r>
      <w:smartTag w:uri="urn:schemas-microsoft-com:office:smarttags" w:element="place">
        <w:smartTag w:uri="urn:schemas-microsoft-com:office:smarttags" w:element="PlaceName">
          <w:r>
            <w:t>Loon</w:t>
          </w:r>
        </w:smartTag>
        <w:r>
          <w:t xml:space="preserve"> </w:t>
        </w:r>
        <w:smartTag w:uri="urn:schemas-microsoft-com:office:smarttags" w:element="PlaceType">
          <w:r>
            <w:t>Lake</w:t>
          </w:r>
        </w:smartTag>
      </w:smartTag>
      <w:r>
        <w:t xml:space="preserve"> this summer to check for invasive species, zebra mussels, etc.</w:t>
      </w:r>
    </w:p>
    <w:p w:rsidR="000B663F" w:rsidRDefault="000B663F" w:rsidP="00CB086D"/>
    <w:p w:rsidR="000B663F" w:rsidRDefault="000B663F" w:rsidP="00CB086D">
      <w:r>
        <w:t>Respectfully submitted,</w:t>
      </w:r>
    </w:p>
    <w:p w:rsidR="000B663F" w:rsidRDefault="000B663F" w:rsidP="00CB086D"/>
    <w:p w:rsidR="000B663F" w:rsidRDefault="000B663F" w:rsidP="00CB086D"/>
    <w:p w:rsidR="000B663F" w:rsidRDefault="000B663F" w:rsidP="00CB086D"/>
    <w:p w:rsidR="000B663F" w:rsidRDefault="000B663F" w:rsidP="00CB086D">
      <w:r>
        <w:t>Bobbi Sager, Secretary</w:t>
      </w:r>
    </w:p>
    <w:p w:rsidR="000B663F" w:rsidRDefault="000B663F" w:rsidP="00CB086D"/>
    <w:p w:rsidR="000B663F" w:rsidRDefault="000B663F" w:rsidP="00CB086D"/>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 w:rsidR="000B663F" w:rsidRDefault="000B663F">
      <w:pPr>
        <w:pStyle w:val="Heading1"/>
      </w:pPr>
      <w:smartTag w:uri="urn:schemas-microsoft-com:office:smarttags" w:element="place">
        <w:smartTag w:uri="urn:schemas-microsoft-com:office:smarttags" w:element="PlaceName">
          <w:r>
            <w:t>Loon</w:t>
          </w:r>
        </w:smartTag>
        <w:r>
          <w:t xml:space="preserve"> </w:t>
        </w:r>
        <w:smartTag w:uri="urn:schemas-microsoft-com:office:smarttags" w:element="PlaceType">
          <w:r>
            <w:t>Lake</w:t>
          </w:r>
        </w:smartTag>
      </w:smartTag>
      <w:r>
        <w:t xml:space="preserve"> District History</w:t>
      </w:r>
    </w:p>
    <w:p w:rsidR="000B663F" w:rsidRDefault="000B663F">
      <w:pPr>
        <w:jc w:val="center"/>
        <w:rPr>
          <w:b/>
          <w:bCs/>
          <w:sz w:val="28"/>
        </w:rPr>
      </w:pPr>
    </w:p>
    <w:p w:rsidR="000B663F" w:rsidRDefault="000B663F">
      <w:pPr>
        <w:jc w:val="center"/>
        <w:rPr>
          <w:b/>
          <w:bCs/>
          <w:sz w:val="28"/>
        </w:rPr>
      </w:pPr>
    </w:p>
    <w:p w:rsidR="000B663F" w:rsidRDefault="000B663F">
      <w:pPr>
        <w:pStyle w:val="Heading5"/>
        <w:rPr>
          <w:sz w:val="24"/>
        </w:rPr>
      </w:pPr>
      <w:r>
        <w:tab/>
      </w:r>
      <w:r>
        <w:tab/>
      </w:r>
      <w:r>
        <w:rPr>
          <w:sz w:val="24"/>
        </w:rPr>
        <w:t xml:space="preserve">1991 </w:t>
      </w:r>
      <w:smartTag w:uri="urn:schemas-microsoft-com:office:smarttags" w:element="place">
        <w:r>
          <w:rPr>
            <w:sz w:val="24"/>
          </w:rPr>
          <w:t>Lake</w:t>
        </w:r>
      </w:smartTag>
      <w:r>
        <w:rPr>
          <w:sz w:val="24"/>
        </w:rPr>
        <w:t xml:space="preserve"> study by Foth &amp; Van Dyke</w:t>
      </w:r>
    </w:p>
    <w:p w:rsidR="000B663F" w:rsidRDefault="000B663F">
      <w:r>
        <w:tab/>
      </w:r>
      <w:r>
        <w:tab/>
        <w:t xml:space="preserve">1992 </w:t>
      </w:r>
      <w:smartTag w:uri="urn:schemas-microsoft-com:office:smarttags" w:element="place">
        <w:r>
          <w:t>Lake</w:t>
        </w:r>
      </w:smartTag>
      <w:r>
        <w:t xml:space="preserve"> study by Foth &amp; Van Dyke</w:t>
      </w:r>
    </w:p>
    <w:p w:rsidR="000B663F" w:rsidRDefault="000B663F">
      <w:r>
        <w:tab/>
      </w:r>
      <w:r>
        <w:tab/>
        <w:t xml:space="preserve">1993 </w:t>
      </w:r>
      <w:smartTag w:uri="urn:schemas-microsoft-com:office:smarttags" w:element="place">
        <w:r>
          <w:t>Lake</w:t>
        </w:r>
      </w:smartTag>
      <w:r>
        <w:t xml:space="preserve"> study by Foth &amp; Van Dyke</w:t>
      </w:r>
    </w:p>
    <w:p w:rsidR="000B663F" w:rsidRDefault="000B663F">
      <w:r>
        <w:tab/>
      </w:r>
      <w:r>
        <w:tab/>
        <w:t>1994 Weed harvesting by Midwest Aquatics</w:t>
      </w:r>
    </w:p>
    <w:p w:rsidR="000B663F" w:rsidRDefault="000B663F">
      <w:r>
        <w:tab/>
      </w:r>
      <w:r>
        <w:tab/>
        <w:t>1995 Weed harvesting by Midwest Aquatics</w:t>
      </w:r>
    </w:p>
    <w:p w:rsidR="000B663F" w:rsidRDefault="000B663F">
      <w:r>
        <w:tab/>
      </w:r>
      <w:r>
        <w:tab/>
        <w:t>1996 weed harvesting by Midwest Aquatics and land purchase of</w:t>
      </w:r>
    </w:p>
    <w:p w:rsidR="000B663F" w:rsidRDefault="000B663F">
      <w:r>
        <w:tab/>
      </w:r>
      <w:r>
        <w:tab/>
        <w:t xml:space="preserve">         89.25 acres of wetlands</w:t>
      </w:r>
    </w:p>
    <w:p w:rsidR="000B663F" w:rsidRDefault="000B663F">
      <w:r>
        <w:tab/>
      </w:r>
      <w:r>
        <w:tab/>
        <w:t>1998 Land purchase of 32.1 acres of wetlands for a total of 120.35 acres</w:t>
      </w:r>
    </w:p>
    <w:p w:rsidR="000B663F" w:rsidRDefault="000B663F">
      <w:r>
        <w:tab/>
      </w:r>
      <w:r>
        <w:tab/>
        <w:t xml:space="preserve">         and about 4,100 lin. ft. of shoreline</w:t>
      </w:r>
    </w:p>
    <w:p w:rsidR="000B663F" w:rsidRDefault="000B663F">
      <w:r>
        <w:tab/>
      </w:r>
      <w:r>
        <w:tab/>
        <w:t>1999 Weed harvesting by Midwest Aquatics and purchase of a new</w:t>
      </w:r>
    </w:p>
    <w:p w:rsidR="000B663F" w:rsidRDefault="000B663F">
      <w:r>
        <w:tab/>
      </w:r>
      <w:r>
        <w:tab/>
        <w:t xml:space="preserve">         dock for boat landing</w:t>
      </w:r>
    </w:p>
    <w:p w:rsidR="000B663F" w:rsidRDefault="000B663F">
      <w:r>
        <w:tab/>
      </w:r>
      <w:r>
        <w:tab/>
        <w:t>2000 Purchase of 22,000 weevils from Enviroscience</w:t>
      </w:r>
    </w:p>
    <w:p w:rsidR="000B663F" w:rsidRDefault="000B663F">
      <w:r>
        <w:tab/>
      </w:r>
      <w:r>
        <w:tab/>
        <w:t>2001 Purchase of 13,000 weevils from Enviroscience</w:t>
      </w:r>
    </w:p>
    <w:p w:rsidR="000B663F" w:rsidRDefault="000B663F">
      <w:r>
        <w:tab/>
      </w:r>
      <w:r>
        <w:tab/>
        <w:t xml:space="preserve">2002 </w:t>
      </w:r>
      <w:smartTag w:uri="urn:schemas-microsoft-com:office:smarttags" w:element="place">
        <w:r>
          <w:t>Lake</w:t>
        </w:r>
      </w:smartTag>
      <w:r>
        <w:t xml:space="preserve"> study by Aquatic Biologists</w:t>
      </w:r>
    </w:p>
    <w:p w:rsidR="000B663F" w:rsidRDefault="000B663F">
      <w:r>
        <w:tab/>
      </w:r>
      <w:r>
        <w:tab/>
        <w:t>2003 Treatment and lake survey by Aquatic Biologists</w:t>
      </w:r>
    </w:p>
    <w:p w:rsidR="000B663F" w:rsidRDefault="000B663F">
      <w:r>
        <w:tab/>
      </w:r>
      <w:r>
        <w:tab/>
        <w:t>2004 Treatment and lake survey by Aquatic Biologists</w:t>
      </w:r>
    </w:p>
    <w:p w:rsidR="000B663F" w:rsidRDefault="000B663F">
      <w:r>
        <w:tab/>
      </w:r>
      <w:r>
        <w:tab/>
        <w:t>2005 Treatment and lake survey by Aquatic Biologists, Clean Boat-Clean</w:t>
      </w:r>
    </w:p>
    <w:p w:rsidR="000B663F" w:rsidRDefault="000B663F">
      <w:r>
        <w:tab/>
      </w:r>
      <w:r>
        <w:tab/>
        <w:t xml:space="preserve">        Water inspection at boat landing</w:t>
      </w:r>
    </w:p>
    <w:p w:rsidR="000B663F" w:rsidRDefault="000B663F">
      <w:pPr>
        <w:ind w:left="1440"/>
      </w:pPr>
      <w:r>
        <w:t xml:space="preserve">2006 Treatment and lake survey by </w:t>
      </w:r>
      <w:smartTag w:uri="urn:schemas-microsoft-com:office:smarttags" w:element="place">
        <w:r>
          <w:t>Lake</w:t>
        </w:r>
      </w:smartTag>
      <w:r>
        <w:t xml:space="preserve"> and Pond, CB-CW inspection</w:t>
      </w:r>
    </w:p>
    <w:p w:rsidR="000B663F" w:rsidRDefault="000B663F">
      <w:pPr>
        <w:ind w:left="1440"/>
      </w:pPr>
      <w:r>
        <w:t xml:space="preserve">2007 Treatment and lake survey by </w:t>
      </w:r>
      <w:smartTag w:uri="urn:schemas-microsoft-com:office:smarttags" w:element="place">
        <w:smartTag w:uri="urn:schemas-microsoft-com:office:smarttags" w:element="PlaceName">
          <w:r>
            <w:t>Wisconsin</w:t>
          </w:r>
        </w:smartTag>
        <w:r>
          <w:t xml:space="preserve"> </w:t>
        </w:r>
        <w:smartTag w:uri="urn:schemas-microsoft-com:office:smarttags" w:element="PlaceType">
          <w:r>
            <w:t>Lake</w:t>
          </w:r>
        </w:smartTag>
      </w:smartTag>
      <w:r>
        <w:t xml:space="preserve"> and Pond, CB-CW </w:t>
      </w:r>
    </w:p>
    <w:p w:rsidR="000B663F" w:rsidRDefault="000B663F">
      <w:pPr>
        <w:ind w:left="1440"/>
      </w:pPr>
      <w:r>
        <w:t xml:space="preserve">          inspection and put out Zebra mussel traps sample sent to DNR</w:t>
      </w:r>
    </w:p>
    <w:p w:rsidR="000B663F" w:rsidRDefault="000B663F">
      <w:pPr>
        <w:ind w:left="1440"/>
      </w:pPr>
      <w:r>
        <w:t xml:space="preserve">2008 Treatment and lake survey by </w:t>
      </w:r>
      <w:smartTag w:uri="urn:schemas-microsoft-com:office:smarttags" w:element="place">
        <w:smartTag w:uri="urn:schemas-microsoft-com:office:smarttags" w:element="PlaceName">
          <w:r>
            <w:t>Wisconsin</w:t>
          </w:r>
        </w:smartTag>
        <w:r>
          <w:t xml:space="preserve"> </w:t>
        </w:r>
        <w:smartTag w:uri="urn:schemas-microsoft-com:office:smarttags" w:element="PlaceType">
          <w:r>
            <w:t>Lake</w:t>
          </w:r>
        </w:smartTag>
      </w:smartTag>
      <w:r>
        <w:t xml:space="preserve"> and Pond.  DNR did</w:t>
      </w:r>
    </w:p>
    <w:p w:rsidR="000B663F" w:rsidRDefault="000B663F">
      <w:pPr>
        <w:ind w:left="1440"/>
      </w:pPr>
      <w:r>
        <w:t xml:space="preserve">         a rake toss and point intercept survey, Army Corp also did a survey.</w:t>
      </w:r>
    </w:p>
    <w:p w:rsidR="000B663F" w:rsidRDefault="000B663F">
      <w:pPr>
        <w:ind w:left="1440"/>
      </w:pPr>
      <w:r>
        <w:t xml:space="preserve">          CB-CW inspection and zebra mussel traps.</w:t>
      </w:r>
    </w:p>
    <w:p w:rsidR="000B663F" w:rsidRDefault="000B663F">
      <w:pPr>
        <w:ind w:left="1440"/>
      </w:pPr>
      <w:r>
        <w:t xml:space="preserve">2009 Treatment by Cason &amp; Associates, DNR point intercept and Army Corp </w:t>
      </w:r>
    </w:p>
    <w:p w:rsidR="000B663F" w:rsidRDefault="000B663F">
      <w:pPr>
        <w:ind w:left="1440"/>
      </w:pPr>
      <w:r>
        <w:t xml:space="preserve">          lake survey.  CB-CW inspection, zebra mussel traps.</w:t>
      </w:r>
    </w:p>
    <w:p w:rsidR="000B663F" w:rsidRDefault="000B663F">
      <w:pPr>
        <w:ind w:left="1440"/>
      </w:pPr>
      <w:r>
        <w:t xml:space="preserve">2010 Treatment and Hydro Acoustic survey by Marine Biochemist, DNR </w:t>
      </w:r>
    </w:p>
    <w:p w:rsidR="000B663F" w:rsidRDefault="000B663F">
      <w:pPr>
        <w:ind w:left="1440"/>
      </w:pPr>
      <w:r>
        <w:t xml:space="preserve">         point intercept and Army Corp lake survey.  CB-CW inspections, zebra </w:t>
      </w:r>
    </w:p>
    <w:p w:rsidR="000B663F" w:rsidRDefault="000B663F">
      <w:pPr>
        <w:ind w:left="1440"/>
      </w:pPr>
      <w:r>
        <w:t xml:space="preserve">          mussel traps and DNR Citizen Lake Monitoring Network.</w:t>
      </w:r>
    </w:p>
    <w:p w:rsidR="000B663F" w:rsidRDefault="000B663F">
      <w:pPr>
        <w:ind w:left="1440"/>
      </w:pPr>
      <w:r>
        <w:t>2011 No treatment, Hydro Acoustic survey, DNR point intercept and Army</w:t>
      </w:r>
    </w:p>
    <w:p w:rsidR="000B663F" w:rsidRDefault="000B663F">
      <w:pPr>
        <w:ind w:left="1440"/>
      </w:pPr>
      <w:r>
        <w:t xml:space="preserve">         Corp survey.  CB-CW inspection, zebra mussel traps and DNR Citizen</w:t>
      </w:r>
    </w:p>
    <w:p w:rsidR="000B663F" w:rsidRDefault="000B663F">
      <w:pPr>
        <w:ind w:left="1440"/>
      </w:pPr>
      <w:r>
        <w:t xml:space="preserve">         Monitoring Network.</w:t>
      </w:r>
    </w:p>
    <w:p w:rsidR="000B663F" w:rsidRDefault="000B663F">
      <w:pPr>
        <w:ind w:left="1440"/>
      </w:pPr>
      <w:r>
        <w:t xml:space="preserve">                     </w:t>
      </w:r>
    </w:p>
    <w:p w:rsidR="000B663F" w:rsidRDefault="000B663F">
      <w:pPr>
        <w:rPr>
          <w:sz w:val="28"/>
        </w:rPr>
      </w:pPr>
      <w:r>
        <w:tab/>
      </w:r>
      <w:r>
        <w:tab/>
        <w:t xml:space="preserve">         </w:t>
      </w:r>
    </w:p>
    <w:p w:rsidR="000B663F" w:rsidRDefault="000B663F"/>
    <w:p w:rsidR="000B663F" w:rsidRDefault="000B663F">
      <w:pPr>
        <w:pStyle w:val="BodyText"/>
        <w:ind w:left="1440"/>
      </w:pPr>
      <w:r>
        <w:t xml:space="preserve">   </w:t>
      </w:r>
    </w:p>
    <w:p w:rsidR="000B663F" w:rsidRDefault="000B663F">
      <w:pPr>
        <w:pStyle w:val="BodyText"/>
        <w:ind w:left="1440"/>
      </w:pPr>
    </w:p>
    <w:p w:rsidR="000B663F" w:rsidRDefault="000B663F">
      <w:pPr>
        <w:pStyle w:val="BodyText"/>
        <w:ind w:left="-540" w:firstLine="1260"/>
        <w:rPr>
          <w:sz w:val="22"/>
        </w:rPr>
      </w:pPr>
    </w:p>
    <w:p w:rsidR="000B663F" w:rsidRDefault="000B663F">
      <w:pPr>
        <w:pStyle w:val="BodyText"/>
        <w:ind w:left="-540"/>
        <w:rPr>
          <w:sz w:val="22"/>
        </w:rPr>
      </w:pPr>
      <w:r>
        <w:rPr>
          <w:sz w:val="22"/>
        </w:rPr>
        <w:tab/>
      </w:r>
      <w:r>
        <w:rPr>
          <w:sz w:val="22"/>
        </w:rPr>
        <w:tab/>
      </w:r>
      <w:r>
        <w:rPr>
          <w:sz w:val="22"/>
        </w:rPr>
        <w:tab/>
      </w:r>
      <w:r>
        <w:rPr>
          <w:sz w:val="22"/>
        </w:rPr>
        <w:tab/>
      </w:r>
      <w:r>
        <w:rPr>
          <w:sz w:val="22"/>
        </w:rPr>
        <w:tab/>
      </w:r>
    </w:p>
    <w:p w:rsidR="000B663F" w:rsidRDefault="000B663F">
      <w:pPr>
        <w:pStyle w:val="BodyText"/>
        <w:rPr>
          <w:sz w:val="22"/>
        </w:rPr>
      </w:pPr>
      <w:r>
        <w:rPr>
          <w:sz w:val="22"/>
        </w:rPr>
        <w:tab/>
      </w:r>
      <w:r>
        <w:rPr>
          <w:sz w:val="22"/>
        </w:rPr>
        <w:tab/>
      </w:r>
    </w:p>
    <w:p w:rsidR="000B663F" w:rsidRDefault="000B663F">
      <w:pPr>
        <w:rPr>
          <w:b/>
          <w:bCs/>
        </w:rPr>
      </w:pPr>
    </w:p>
    <w:sectPr w:rsidR="000B663F" w:rsidSect="006B2ED5">
      <w:pgSz w:w="12240" w:h="15840"/>
      <w:pgMar w:top="1152" w:right="1440" w:bottom="1152"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7565B"/>
    <w:multiLevelType w:val="hybridMultilevel"/>
    <w:tmpl w:val="81DA10AA"/>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B0A4B"/>
    <w:rsid w:val="000B0A4B"/>
    <w:rsid w:val="000B663F"/>
    <w:rsid w:val="003C0013"/>
    <w:rsid w:val="00506E87"/>
    <w:rsid w:val="00661E1D"/>
    <w:rsid w:val="006B2ED5"/>
    <w:rsid w:val="008919A3"/>
    <w:rsid w:val="00AB0382"/>
    <w:rsid w:val="00C56226"/>
    <w:rsid w:val="00CB086D"/>
    <w:rsid w:val="00E77DD8"/>
    <w:rsid w:val="00F978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D5"/>
    <w:rPr>
      <w:sz w:val="24"/>
      <w:szCs w:val="24"/>
    </w:rPr>
  </w:style>
  <w:style w:type="paragraph" w:styleId="Heading1">
    <w:name w:val="heading 1"/>
    <w:basedOn w:val="Normal"/>
    <w:next w:val="Normal"/>
    <w:link w:val="Heading1Char"/>
    <w:uiPriority w:val="99"/>
    <w:qFormat/>
    <w:rsid w:val="006B2ED5"/>
    <w:pPr>
      <w:keepNext/>
      <w:jc w:val="center"/>
      <w:outlineLvl w:val="0"/>
    </w:pPr>
    <w:rPr>
      <w:b/>
      <w:bCs/>
      <w:sz w:val="28"/>
    </w:rPr>
  </w:style>
  <w:style w:type="paragraph" w:styleId="Heading2">
    <w:name w:val="heading 2"/>
    <w:basedOn w:val="Normal"/>
    <w:next w:val="Normal"/>
    <w:link w:val="Heading2Char"/>
    <w:uiPriority w:val="99"/>
    <w:qFormat/>
    <w:rsid w:val="006B2ED5"/>
    <w:pPr>
      <w:keepNext/>
      <w:outlineLvl w:val="1"/>
    </w:pPr>
    <w:rPr>
      <w:sz w:val="28"/>
      <w:u w:val="single"/>
    </w:rPr>
  </w:style>
  <w:style w:type="paragraph" w:styleId="Heading3">
    <w:name w:val="heading 3"/>
    <w:basedOn w:val="Normal"/>
    <w:next w:val="Normal"/>
    <w:link w:val="Heading3Char"/>
    <w:uiPriority w:val="99"/>
    <w:qFormat/>
    <w:rsid w:val="006B2ED5"/>
    <w:pPr>
      <w:keepNext/>
      <w:jc w:val="center"/>
      <w:outlineLvl w:val="2"/>
    </w:pPr>
    <w:rPr>
      <w:b/>
      <w:bCs/>
      <w:sz w:val="32"/>
    </w:rPr>
  </w:style>
  <w:style w:type="paragraph" w:styleId="Heading4">
    <w:name w:val="heading 4"/>
    <w:basedOn w:val="Normal"/>
    <w:next w:val="Normal"/>
    <w:link w:val="Heading4Char"/>
    <w:uiPriority w:val="99"/>
    <w:qFormat/>
    <w:rsid w:val="006B2ED5"/>
    <w:pPr>
      <w:keepNext/>
      <w:outlineLvl w:val="3"/>
    </w:pPr>
    <w:rPr>
      <w:b/>
      <w:bCs/>
    </w:rPr>
  </w:style>
  <w:style w:type="paragraph" w:styleId="Heading5">
    <w:name w:val="heading 5"/>
    <w:basedOn w:val="Normal"/>
    <w:next w:val="Normal"/>
    <w:link w:val="Heading5Char"/>
    <w:uiPriority w:val="99"/>
    <w:qFormat/>
    <w:rsid w:val="006B2ED5"/>
    <w:pPr>
      <w:keepNext/>
      <w:outlineLvl w:val="4"/>
    </w:pPr>
    <w:rPr>
      <w:sz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FC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D0FC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D0FC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D0FC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9D0FC0"/>
    <w:rPr>
      <w:rFonts w:asciiTheme="minorHAnsi" w:eastAsiaTheme="minorEastAsia" w:hAnsiTheme="minorHAnsi" w:cstheme="minorBidi"/>
      <w:b/>
      <w:bCs/>
      <w:i/>
      <w:iCs/>
      <w:sz w:val="26"/>
      <w:szCs w:val="26"/>
    </w:rPr>
  </w:style>
  <w:style w:type="paragraph" w:styleId="Title">
    <w:name w:val="Title"/>
    <w:basedOn w:val="Normal"/>
    <w:link w:val="TitleChar"/>
    <w:uiPriority w:val="99"/>
    <w:qFormat/>
    <w:rsid w:val="006B2ED5"/>
    <w:pPr>
      <w:jc w:val="center"/>
    </w:pPr>
    <w:rPr>
      <w:b/>
      <w:bCs/>
      <w:sz w:val="32"/>
    </w:rPr>
  </w:style>
  <w:style w:type="character" w:customStyle="1" w:styleId="TitleChar">
    <w:name w:val="Title Char"/>
    <w:basedOn w:val="DefaultParagraphFont"/>
    <w:link w:val="Title"/>
    <w:uiPriority w:val="10"/>
    <w:rsid w:val="009D0FC0"/>
    <w:rPr>
      <w:rFonts w:asciiTheme="majorHAnsi" w:eastAsiaTheme="majorEastAsia" w:hAnsiTheme="majorHAnsi" w:cstheme="majorBidi"/>
      <w:b/>
      <w:bCs/>
      <w:kern w:val="28"/>
      <w:sz w:val="32"/>
      <w:szCs w:val="32"/>
    </w:rPr>
  </w:style>
  <w:style w:type="character" w:styleId="Hyperlink">
    <w:name w:val="Hyperlink"/>
    <w:basedOn w:val="DefaultParagraphFont"/>
    <w:uiPriority w:val="99"/>
    <w:semiHidden/>
    <w:rsid w:val="006B2ED5"/>
    <w:rPr>
      <w:rFonts w:cs="Times New Roman"/>
      <w:color w:val="0000FF"/>
      <w:u w:val="single"/>
    </w:rPr>
  </w:style>
  <w:style w:type="paragraph" w:styleId="BodyText">
    <w:name w:val="Body Text"/>
    <w:basedOn w:val="Normal"/>
    <w:link w:val="BodyTextChar"/>
    <w:uiPriority w:val="99"/>
    <w:semiHidden/>
    <w:rsid w:val="006B2ED5"/>
    <w:rPr>
      <w:sz w:val="28"/>
    </w:rPr>
  </w:style>
  <w:style w:type="character" w:customStyle="1" w:styleId="BodyTextChar">
    <w:name w:val="Body Text Char"/>
    <w:basedOn w:val="DefaultParagraphFont"/>
    <w:link w:val="BodyText"/>
    <w:uiPriority w:val="99"/>
    <w:semiHidden/>
    <w:rsid w:val="009D0FC0"/>
    <w:rPr>
      <w:sz w:val="24"/>
      <w:szCs w:val="24"/>
    </w:rPr>
  </w:style>
  <w:style w:type="character" w:styleId="FollowedHyperlink">
    <w:name w:val="FollowedHyperlink"/>
    <w:basedOn w:val="DefaultParagraphFont"/>
    <w:uiPriority w:val="99"/>
    <w:rsid w:val="00E77DD8"/>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oonlakeboard@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1</Pages>
  <Words>1179</Words>
  <Characters>6723</Characters>
  <Application>Microsoft Office Outlook</Application>
  <DocSecurity>0</DocSecurity>
  <Lines>0</Lines>
  <Paragraphs>0</Paragraphs>
  <ScaleCrop>false</ScaleCrop>
  <Company>McCain Foods Limited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LOON LAKE – WESCOTT</dc:title>
  <dc:subject/>
  <dc:creator/>
  <cp:keywords/>
  <dc:description/>
  <cp:lastModifiedBy/>
  <cp:revision>3</cp:revision>
  <dcterms:created xsi:type="dcterms:W3CDTF">2012-08-16T21:55:00Z</dcterms:created>
  <dcterms:modified xsi:type="dcterms:W3CDTF">2012-08-17T23:32:00Z</dcterms:modified>
</cp:coreProperties>
</file>